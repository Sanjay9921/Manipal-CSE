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05E42" w14:textId="6522DD76" w:rsidR="00C95EF3" w:rsidRPr="00B40F3E" w:rsidRDefault="001A5681" w:rsidP="00256B7E">
      <w:pPr>
        <w:pStyle w:val="Title"/>
      </w:pPr>
      <w:r w:rsidRPr="00B40F3E">
        <w:t>Lab 0</w:t>
      </w:r>
      <w:r w:rsidR="00B40F3E" w:rsidRPr="00B40F3E">
        <w:t>8</w:t>
      </w:r>
      <w:r w:rsidRPr="00B40F3E">
        <w:t xml:space="preserve"> </w:t>
      </w:r>
      <w:r w:rsidR="00F83E97" w:rsidRPr="00B40F3E">
        <w:t>–</w:t>
      </w:r>
      <w:r w:rsidR="003A046C" w:rsidRPr="00B40F3E">
        <w:t xml:space="preserve"> </w:t>
      </w:r>
      <w:r w:rsidR="00B40F3E" w:rsidRPr="00B40F3E">
        <w:t>Tree Concepts</w:t>
      </w:r>
    </w:p>
    <w:p w14:paraId="5D946629" w14:textId="1578FA3D" w:rsidR="00AB0D44" w:rsidRDefault="00B40F3E" w:rsidP="00B40F3E">
      <w:pPr>
        <w:pStyle w:val="Normal-SpaceAbove"/>
        <w:numPr>
          <w:ilvl w:val="0"/>
          <w:numId w:val="2"/>
        </w:numPr>
      </w:pPr>
      <w:r>
        <w:rPr>
          <w:b/>
          <w:bCs/>
        </w:rPr>
        <w:t>BST</w:t>
      </w:r>
      <w:r w:rsidR="00872972">
        <w:rPr>
          <w:b/>
          <w:bCs/>
        </w:rPr>
        <w:t xml:space="preserve"> + </w:t>
      </w:r>
      <w:r w:rsidR="004E107C">
        <w:rPr>
          <w:b/>
          <w:bCs/>
        </w:rPr>
        <w:t>R</w:t>
      </w:r>
      <w:r w:rsidR="00872972">
        <w:rPr>
          <w:b/>
          <w:bCs/>
        </w:rPr>
        <w:t>ecursion</w:t>
      </w:r>
      <w:r>
        <w:rPr>
          <w:b/>
          <w:bCs/>
        </w:rPr>
        <w:t xml:space="preserve">: </w:t>
      </w:r>
      <w:r>
        <w:t xml:space="preserve">Create a Binary Search Tree using recursion </w:t>
      </w:r>
      <w:r w:rsidR="00872972">
        <w:t>with the following methods:</w:t>
      </w:r>
    </w:p>
    <w:p w14:paraId="6E35869C" w14:textId="219292E9" w:rsidR="00872972" w:rsidRDefault="00183FDC" w:rsidP="00872972">
      <w:pPr>
        <w:pStyle w:val="Normal-SpaceAbove"/>
        <w:numPr>
          <w:ilvl w:val="1"/>
          <w:numId w:val="2"/>
        </w:numPr>
      </w:pPr>
      <w:r>
        <w:t xml:space="preserve">Modification - </w:t>
      </w:r>
      <w:r w:rsidR="00872972" w:rsidRPr="00727151">
        <w:t>Insertion</w:t>
      </w:r>
      <w:r w:rsidR="00727151">
        <w:t>, Deletion</w:t>
      </w:r>
    </w:p>
    <w:p w14:paraId="335BFE90" w14:textId="69964854" w:rsidR="00050317" w:rsidRDefault="00E74130" w:rsidP="00872972">
      <w:pPr>
        <w:pStyle w:val="Normal-SpaceAbove"/>
        <w:numPr>
          <w:ilvl w:val="1"/>
          <w:numId w:val="2"/>
        </w:numPr>
      </w:pPr>
      <w:r>
        <w:t>Boolean Results</w:t>
      </w:r>
    </w:p>
    <w:p w14:paraId="5BE8AE39" w14:textId="77777777" w:rsidR="00050317" w:rsidRDefault="00050317" w:rsidP="00050317">
      <w:pPr>
        <w:pStyle w:val="Normal-SpaceAbove"/>
        <w:numPr>
          <w:ilvl w:val="2"/>
          <w:numId w:val="2"/>
        </w:numPr>
      </w:pPr>
      <w:r>
        <w:t>Searching for an element in the BST</w:t>
      </w:r>
    </w:p>
    <w:p w14:paraId="6BA96085" w14:textId="6AFC78E8" w:rsidR="00050317" w:rsidRDefault="0055506A" w:rsidP="00050317">
      <w:pPr>
        <w:pStyle w:val="Normal-SpaceAbove"/>
        <w:numPr>
          <w:ilvl w:val="2"/>
          <w:numId w:val="2"/>
        </w:numPr>
      </w:pPr>
      <w:r>
        <w:rPr>
          <w:b/>
          <w:bCs/>
        </w:rPr>
        <w:t xml:space="preserve">Static </w:t>
      </w:r>
      <w:r w:rsidR="009A63F8">
        <w:t>ifBST()</w:t>
      </w:r>
      <w:r w:rsidR="00112B27">
        <w:t xml:space="preserve"> – checks if the given function is bst</w:t>
      </w:r>
      <w:r>
        <w:t xml:space="preserve"> </w:t>
      </w:r>
      <w:r w:rsidR="00230090">
        <w:t>(static so that class can directly implement it without an object taking input from other trees as well)</w:t>
      </w:r>
    </w:p>
    <w:p w14:paraId="430D7E63" w14:textId="77777777" w:rsidR="00F4113B" w:rsidRDefault="002248A8" w:rsidP="00872972">
      <w:pPr>
        <w:pStyle w:val="Normal-SpaceAbove"/>
        <w:numPr>
          <w:ilvl w:val="1"/>
          <w:numId w:val="2"/>
        </w:numPr>
      </w:pPr>
      <w:r>
        <w:t>Traversal</w:t>
      </w:r>
    </w:p>
    <w:p w14:paraId="7FF2AF13" w14:textId="17FB3558" w:rsidR="002248A8" w:rsidRDefault="007E212D" w:rsidP="00F4113B">
      <w:pPr>
        <w:pStyle w:val="Normal-SpaceAbove"/>
        <w:numPr>
          <w:ilvl w:val="2"/>
          <w:numId w:val="2"/>
        </w:numPr>
      </w:pPr>
      <w:r>
        <w:t xml:space="preserve">Inorder, </w:t>
      </w:r>
      <w:r w:rsidR="00DE54D0">
        <w:t>P</w:t>
      </w:r>
      <w:r>
        <w:t xml:space="preserve">ostorder, </w:t>
      </w:r>
      <w:r w:rsidR="00DE54D0">
        <w:t>P</w:t>
      </w:r>
      <w:r>
        <w:t>reorder</w:t>
      </w:r>
    </w:p>
    <w:p w14:paraId="5D28E99C" w14:textId="767A7DB8" w:rsidR="00F4113B" w:rsidRDefault="00F4113B" w:rsidP="00F4113B">
      <w:pPr>
        <w:pStyle w:val="Normal-SpaceAbove"/>
        <w:numPr>
          <w:ilvl w:val="2"/>
          <w:numId w:val="2"/>
        </w:numPr>
      </w:pPr>
      <w:r>
        <w:t>Top View of BST</w:t>
      </w:r>
    </w:p>
    <w:p w14:paraId="24FB6196" w14:textId="089F6D9D" w:rsidR="00613135" w:rsidRDefault="007849B0" w:rsidP="00F4113B">
      <w:pPr>
        <w:pStyle w:val="Normal-SpaceAbove"/>
        <w:numPr>
          <w:ilvl w:val="2"/>
          <w:numId w:val="2"/>
        </w:numPr>
      </w:pPr>
      <w:r>
        <w:t>Count of nodes</w:t>
      </w:r>
    </w:p>
    <w:p w14:paraId="04490FE7" w14:textId="5E731045" w:rsidR="00E744F6" w:rsidRDefault="00E744F6" w:rsidP="00F4113B">
      <w:pPr>
        <w:pStyle w:val="Normal-SpaceAbove"/>
        <w:numPr>
          <w:ilvl w:val="2"/>
          <w:numId w:val="2"/>
        </w:numPr>
      </w:pPr>
      <w:r>
        <w:t>Height of tree</w:t>
      </w:r>
    </w:p>
    <w:p w14:paraId="594E2C59" w14:textId="190A2EC3" w:rsidR="006D38E4" w:rsidRPr="00727151" w:rsidRDefault="006D38E4" w:rsidP="00F4113B">
      <w:pPr>
        <w:pStyle w:val="Normal-SpaceAbove"/>
        <w:numPr>
          <w:ilvl w:val="2"/>
          <w:numId w:val="2"/>
        </w:numPr>
      </w:pPr>
      <w:r>
        <w:t>Level order traversal -- here</w:t>
      </w:r>
    </w:p>
    <w:sectPr w:rsidR="006D38E4" w:rsidRPr="00727151" w:rsidSect="00115ED5">
      <w:headerReference w:type="default" r:id="rId10"/>
      <w:pgSz w:w="12240" w:h="15840"/>
      <w:pgMar w:top="1620" w:right="1440" w:bottom="63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CB44E" w14:textId="77777777" w:rsidR="00115ED5" w:rsidRDefault="00115ED5" w:rsidP="00387E78">
      <w:pPr>
        <w:spacing w:after="0" w:line="240" w:lineRule="auto"/>
      </w:pPr>
      <w:r>
        <w:separator/>
      </w:r>
    </w:p>
  </w:endnote>
  <w:endnote w:type="continuationSeparator" w:id="0">
    <w:p w14:paraId="6E32D21E" w14:textId="77777777" w:rsidR="00115ED5" w:rsidRDefault="00115ED5" w:rsidP="00387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37AEE" w14:textId="77777777" w:rsidR="00115ED5" w:rsidRDefault="00115ED5" w:rsidP="00387E78">
      <w:pPr>
        <w:spacing w:after="0" w:line="240" w:lineRule="auto"/>
      </w:pPr>
      <w:r>
        <w:separator/>
      </w:r>
    </w:p>
  </w:footnote>
  <w:footnote w:type="continuationSeparator" w:id="0">
    <w:p w14:paraId="086B4317" w14:textId="77777777" w:rsidR="00115ED5" w:rsidRDefault="00115ED5" w:rsidP="00387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046DB" w14:textId="256169CE" w:rsidR="00387E78" w:rsidRPr="00F87D3C" w:rsidRDefault="00EE7F8F">
    <w:pPr>
      <w:pStyle w:val="Header"/>
      <w:rPr>
        <w:rFonts w:ascii="Segoe UI" w:hAnsi="Segoe UI" w:cs="Segoe UI"/>
      </w:rPr>
    </w:pPr>
    <w:r w:rsidRPr="000D7E5F">
      <w:rPr>
        <w:b/>
        <w:bCs/>
      </w:rPr>
      <w:t>Subject:</w:t>
    </w:r>
    <w:r w:rsidR="00D12A49">
      <w:rPr>
        <w:b/>
        <w:bCs/>
      </w:rPr>
      <w:t xml:space="preserve"> </w:t>
    </w:r>
    <w:r w:rsidR="00B67FF1">
      <w:t>Data Structures with JAVA</w:t>
    </w:r>
    <w:r w:rsidR="000D7E5F">
      <w:tab/>
    </w:r>
    <w:r w:rsidR="0024075A">
      <w:tab/>
    </w:r>
    <w:r w:rsidR="000D7E5F" w:rsidRPr="000D7E5F">
      <w:rPr>
        <w:b/>
        <w:bCs/>
      </w:rPr>
      <w:t>Semester:</w:t>
    </w:r>
    <w:r w:rsidR="000D7E5F">
      <w:t xml:space="preserve"> </w:t>
    </w:r>
    <w:r w:rsidR="00D12A49">
      <w:t>I</w:t>
    </w:r>
    <w:r w:rsidR="00B67FF1">
      <w:t>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11E96"/>
    <w:multiLevelType w:val="hybridMultilevel"/>
    <w:tmpl w:val="AD32E802"/>
    <w:lvl w:ilvl="0" w:tplc="B378B62E">
      <w:start w:val="1"/>
      <w:numFmt w:val="lowerRoman"/>
      <w:lvlText w:val="(%1)"/>
      <w:lvlJc w:val="left"/>
      <w:pPr>
        <w:ind w:left="1440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C94B1A"/>
    <w:multiLevelType w:val="hybridMultilevel"/>
    <w:tmpl w:val="B0068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A07CB9"/>
    <w:multiLevelType w:val="hybridMultilevel"/>
    <w:tmpl w:val="67FE0732"/>
    <w:lvl w:ilvl="0" w:tplc="C35050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A16048E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95003F0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7716E72C">
      <w:start w:val="2"/>
      <w:numFmt w:val="upperLetter"/>
      <w:lvlText w:val="%4."/>
      <w:lvlJc w:val="left"/>
      <w:pPr>
        <w:ind w:left="2880" w:hanging="360"/>
      </w:pPr>
      <w:rPr>
        <w:rFonts w:hint="default"/>
        <w:b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3554180">
    <w:abstractNumId w:val="1"/>
  </w:num>
  <w:num w:numId="2" w16cid:durableId="778574154">
    <w:abstractNumId w:val="2"/>
  </w:num>
  <w:num w:numId="3" w16cid:durableId="93331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F8F"/>
    <w:rsid w:val="0000541B"/>
    <w:rsid w:val="0002051D"/>
    <w:rsid w:val="00021944"/>
    <w:rsid w:val="00023498"/>
    <w:rsid w:val="00033E48"/>
    <w:rsid w:val="00045AC3"/>
    <w:rsid w:val="00045C63"/>
    <w:rsid w:val="00047BBF"/>
    <w:rsid w:val="00050317"/>
    <w:rsid w:val="00052495"/>
    <w:rsid w:val="00053E90"/>
    <w:rsid w:val="000556CA"/>
    <w:rsid w:val="000632EB"/>
    <w:rsid w:val="0006677E"/>
    <w:rsid w:val="000713E2"/>
    <w:rsid w:val="00071D29"/>
    <w:rsid w:val="00072134"/>
    <w:rsid w:val="00074CC4"/>
    <w:rsid w:val="00076CAA"/>
    <w:rsid w:val="0007762E"/>
    <w:rsid w:val="0008382F"/>
    <w:rsid w:val="00084BA9"/>
    <w:rsid w:val="00087174"/>
    <w:rsid w:val="00090B77"/>
    <w:rsid w:val="00091E56"/>
    <w:rsid w:val="000948B4"/>
    <w:rsid w:val="000A299E"/>
    <w:rsid w:val="000A2DC6"/>
    <w:rsid w:val="000A4065"/>
    <w:rsid w:val="000B7000"/>
    <w:rsid w:val="000C2729"/>
    <w:rsid w:val="000C300C"/>
    <w:rsid w:val="000C4C65"/>
    <w:rsid w:val="000D0250"/>
    <w:rsid w:val="000D2D5A"/>
    <w:rsid w:val="000D3D22"/>
    <w:rsid w:val="000D7E5F"/>
    <w:rsid w:val="000E21E3"/>
    <w:rsid w:val="000E4669"/>
    <w:rsid w:val="000F3839"/>
    <w:rsid w:val="000F6676"/>
    <w:rsid w:val="0010010D"/>
    <w:rsid w:val="00100937"/>
    <w:rsid w:val="0010257B"/>
    <w:rsid w:val="001051C4"/>
    <w:rsid w:val="00110027"/>
    <w:rsid w:val="00112B27"/>
    <w:rsid w:val="00113BBE"/>
    <w:rsid w:val="001153B3"/>
    <w:rsid w:val="00115ED5"/>
    <w:rsid w:val="00122FC9"/>
    <w:rsid w:val="00126EE6"/>
    <w:rsid w:val="00127CFC"/>
    <w:rsid w:val="00136EFA"/>
    <w:rsid w:val="001443D6"/>
    <w:rsid w:val="0014642F"/>
    <w:rsid w:val="001507C7"/>
    <w:rsid w:val="00151449"/>
    <w:rsid w:val="001516C8"/>
    <w:rsid w:val="00151CCD"/>
    <w:rsid w:val="0016557B"/>
    <w:rsid w:val="00174486"/>
    <w:rsid w:val="00175354"/>
    <w:rsid w:val="00175A56"/>
    <w:rsid w:val="001800E1"/>
    <w:rsid w:val="00183FDC"/>
    <w:rsid w:val="00184C39"/>
    <w:rsid w:val="001870C8"/>
    <w:rsid w:val="00187465"/>
    <w:rsid w:val="001A1203"/>
    <w:rsid w:val="001A49E9"/>
    <w:rsid w:val="001A5677"/>
    <w:rsid w:val="001A5681"/>
    <w:rsid w:val="001B10EA"/>
    <w:rsid w:val="001B1852"/>
    <w:rsid w:val="001B4036"/>
    <w:rsid w:val="001B5FB4"/>
    <w:rsid w:val="001C02BF"/>
    <w:rsid w:val="001C05C7"/>
    <w:rsid w:val="001C3DDD"/>
    <w:rsid w:val="001D22B8"/>
    <w:rsid w:val="001D77FC"/>
    <w:rsid w:val="001D7D9A"/>
    <w:rsid w:val="001E1CD1"/>
    <w:rsid w:val="001E6847"/>
    <w:rsid w:val="001F1292"/>
    <w:rsid w:val="002021FA"/>
    <w:rsid w:val="00203600"/>
    <w:rsid w:val="00204E7A"/>
    <w:rsid w:val="002076DC"/>
    <w:rsid w:val="002077A7"/>
    <w:rsid w:val="002129C6"/>
    <w:rsid w:val="00216740"/>
    <w:rsid w:val="002248A8"/>
    <w:rsid w:val="0022729D"/>
    <w:rsid w:val="00230090"/>
    <w:rsid w:val="002303FA"/>
    <w:rsid w:val="0023502C"/>
    <w:rsid w:val="00236648"/>
    <w:rsid w:val="0024075A"/>
    <w:rsid w:val="00241736"/>
    <w:rsid w:val="00244BC8"/>
    <w:rsid w:val="00250076"/>
    <w:rsid w:val="002569C6"/>
    <w:rsid w:val="00256B7E"/>
    <w:rsid w:val="0026068B"/>
    <w:rsid w:val="002624A2"/>
    <w:rsid w:val="0026702D"/>
    <w:rsid w:val="00270053"/>
    <w:rsid w:val="00280C80"/>
    <w:rsid w:val="0028110C"/>
    <w:rsid w:val="00283A0A"/>
    <w:rsid w:val="00284C00"/>
    <w:rsid w:val="002870B9"/>
    <w:rsid w:val="00287246"/>
    <w:rsid w:val="00291C55"/>
    <w:rsid w:val="0029381E"/>
    <w:rsid w:val="002942ED"/>
    <w:rsid w:val="00294B88"/>
    <w:rsid w:val="00295483"/>
    <w:rsid w:val="002977BE"/>
    <w:rsid w:val="002A197D"/>
    <w:rsid w:val="002A1D7A"/>
    <w:rsid w:val="002B456F"/>
    <w:rsid w:val="002C0629"/>
    <w:rsid w:val="002F0E4D"/>
    <w:rsid w:val="00301D51"/>
    <w:rsid w:val="00302FF2"/>
    <w:rsid w:val="00304EA1"/>
    <w:rsid w:val="00305EEC"/>
    <w:rsid w:val="00307DFC"/>
    <w:rsid w:val="00316D55"/>
    <w:rsid w:val="00317BF6"/>
    <w:rsid w:val="003231C8"/>
    <w:rsid w:val="00325C6F"/>
    <w:rsid w:val="0033028A"/>
    <w:rsid w:val="003316F7"/>
    <w:rsid w:val="00332E5F"/>
    <w:rsid w:val="00335705"/>
    <w:rsid w:val="00342D35"/>
    <w:rsid w:val="00343950"/>
    <w:rsid w:val="003479DD"/>
    <w:rsid w:val="00356915"/>
    <w:rsid w:val="00356DCC"/>
    <w:rsid w:val="00362B5D"/>
    <w:rsid w:val="00364EB3"/>
    <w:rsid w:val="003816CD"/>
    <w:rsid w:val="003872C1"/>
    <w:rsid w:val="00387E78"/>
    <w:rsid w:val="00392BA9"/>
    <w:rsid w:val="00393B59"/>
    <w:rsid w:val="003A046C"/>
    <w:rsid w:val="003A4A46"/>
    <w:rsid w:val="003A72E9"/>
    <w:rsid w:val="003B1036"/>
    <w:rsid w:val="003C0950"/>
    <w:rsid w:val="003C313F"/>
    <w:rsid w:val="003C494B"/>
    <w:rsid w:val="003C5414"/>
    <w:rsid w:val="003C729C"/>
    <w:rsid w:val="003C7784"/>
    <w:rsid w:val="003D0156"/>
    <w:rsid w:val="003D570B"/>
    <w:rsid w:val="003D59D1"/>
    <w:rsid w:val="003E0D83"/>
    <w:rsid w:val="003E282F"/>
    <w:rsid w:val="003E3C68"/>
    <w:rsid w:val="003E58BD"/>
    <w:rsid w:val="003E63A2"/>
    <w:rsid w:val="003E75F3"/>
    <w:rsid w:val="003F13E5"/>
    <w:rsid w:val="003F2561"/>
    <w:rsid w:val="003F5EB8"/>
    <w:rsid w:val="00402486"/>
    <w:rsid w:val="004044FF"/>
    <w:rsid w:val="00413EF5"/>
    <w:rsid w:val="00417B91"/>
    <w:rsid w:val="0042388B"/>
    <w:rsid w:val="00424486"/>
    <w:rsid w:val="004250FD"/>
    <w:rsid w:val="00425779"/>
    <w:rsid w:val="00434DD6"/>
    <w:rsid w:val="0044054C"/>
    <w:rsid w:val="00444F2B"/>
    <w:rsid w:val="0045042C"/>
    <w:rsid w:val="004550A9"/>
    <w:rsid w:val="004570D7"/>
    <w:rsid w:val="0046226B"/>
    <w:rsid w:val="00462623"/>
    <w:rsid w:val="00464EEB"/>
    <w:rsid w:val="0046736E"/>
    <w:rsid w:val="00470C3F"/>
    <w:rsid w:val="00474E2C"/>
    <w:rsid w:val="00475005"/>
    <w:rsid w:val="00480501"/>
    <w:rsid w:val="0048642B"/>
    <w:rsid w:val="00486BC7"/>
    <w:rsid w:val="004965AA"/>
    <w:rsid w:val="00496ADA"/>
    <w:rsid w:val="00497655"/>
    <w:rsid w:val="004A0D72"/>
    <w:rsid w:val="004A1C45"/>
    <w:rsid w:val="004A358E"/>
    <w:rsid w:val="004A72DC"/>
    <w:rsid w:val="004B1E35"/>
    <w:rsid w:val="004B7F8A"/>
    <w:rsid w:val="004C3218"/>
    <w:rsid w:val="004C321B"/>
    <w:rsid w:val="004C669D"/>
    <w:rsid w:val="004C7169"/>
    <w:rsid w:val="004C724C"/>
    <w:rsid w:val="004D1B53"/>
    <w:rsid w:val="004D2985"/>
    <w:rsid w:val="004D3BCB"/>
    <w:rsid w:val="004D5267"/>
    <w:rsid w:val="004D7445"/>
    <w:rsid w:val="004E06C4"/>
    <w:rsid w:val="004E107C"/>
    <w:rsid w:val="004E3CCB"/>
    <w:rsid w:val="004F0C5D"/>
    <w:rsid w:val="004F73C3"/>
    <w:rsid w:val="00501592"/>
    <w:rsid w:val="00506B57"/>
    <w:rsid w:val="00511E70"/>
    <w:rsid w:val="005127C8"/>
    <w:rsid w:val="00512F66"/>
    <w:rsid w:val="005132EB"/>
    <w:rsid w:val="00513F05"/>
    <w:rsid w:val="00514BDF"/>
    <w:rsid w:val="00514D0C"/>
    <w:rsid w:val="00521381"/>
    <w:rsid w:val="005234D5"/>
    <w:rsid w:val="0052625C"/>
    <w:rsid w:val="00526371"/>
    <w:rsid w:val="00536BB3"/>
    <w:rsid w:val="00541B23"/>
    <w:rsid w:val="005422D2"/>
    <w:rsid w:val="00542338"/>
    <w:rsid w:val="00542DD6"/>
    <w:rsid w:val="00543444"/>
    <w:rsid w:val="00545C11"/>
    <w:rsid w:val="00546A56"/>
    <w:rsid w:val="00550B5A"/>
    <w:rsid w:val="0055506A"/>
    <w:rsid w:val="00557EB5"/>
    <w:rsid w:val="00562347"/>
    <w:rsid w:val="00573BC6"/>
    <w:rsid w:val="00580247"/>
    <w:rsid w:val="00582B84"/>
    <w:rsid w:val="005838BA"/>
    <w:rsid w:val="00584089"/>
    <w:rsid w:val="005913BE"/>
    <w:rsid w:val="005915BF"/>
    <w:rsid w:val="00591DE7"/>
    <w:rsid w:val="00593908"/>
    <w:rsid w:val="0059554C"/>
    <w:rsid w:val="00595EC8"/>
    <w:rsid w:val="005967F8"/>
    <w:rsid w:val="00597DDF"/>
    <w:rsid w:val="005A279F"/>
    <w:rsid w:val="005A67A1"/>
    <w:rsid w:val="005B194C"/>
    <w:rsid w:val="005B1B79"/>
    <w:rsid w:val="005B1BF8"/>
    <w:rsid w:val="005C53A5"/>
    <w:rsid w:val="005C648E"/>
    <w:rsid w:val="005D1086"/>
    <w:rsid w:val="005D4476"/>
    <w:rsid w:val="005D47DD"/>
    <w:rsid w:val="005D54BC"/>
    <w:rsid w:val="005D5D03"/>
    <w:rsid w:val="005E73CD"/>
    <w:rsid w:val="005F43F9"/>
    <w:rsid w:val="00602C1D"/>
    <w:rsid w:val="00604DE5"/>
    <w:rsid w:val="006101A9"/>
    <w:rsid w:val="00610ECD"/>
    <w:rsid w:val="006130AA"/>
    <w:rsid w:val="00613135"/>
    <w:rsid w:val="006139CB"/>
    <w:rsid w:val="00613BB3"/>
    <w:rsid w:val="00615AB9"/>
    <w:rsid w:val="00635DFA"/>
    <w:rsid w:val="00646B73"/>
    <w:rsid w:val="00646F18"/>
    <w:rsid w:val="00646FD6"/>
    <w:rsid w:val="00655B93"/>
    <w:rsid w:val="00664108"/>
    <w:rsid w:val="00665AA8"/>
    <w:rsid w:val="0066669A"/>
    <w:rsid w:val="00671962"/>
    <w:rsid w:val="00680E87"/>
    <w:rsid w:val="006828E8"/>
    <w:rsid w:val="0068417C"/>
    <w:rsid w:val="0068548B"/>
    <w:rsid w:val="00690294"/>
    <w:rsid w:val="00691900"/>
    <w:rsid w:val="00691E1F"/>
    <w:rsid w:val="006964F7"/>
    <w:rsid w:val="00697573"/>
    <w:rsid w:val="00697E27"/>
    <w:rsid w:val="006A17D0"/>
    <w:rsid w:val="006A18D6"/>
    <w:rsid w:val="006A25D0"/>
    <w:rsid w:val="006A44EA"/>
    <w:rsid w:val="006A48BC"/>
    <w:rsid w:val="006A503D"/>
    <w:rsid w:val="006B1DC9"/>
    <w:rsid w:val="006B2B8B"/>
    <w:rsid w:val="006B46A7"/>
    <w:rsid w:val="006C3A96"/>
    <w:rsid w:val="006C3B77"/>
    <w:rsid w:val="006C4C7C"/>
    <w:rsid w:val="006D0EE2"/>
    <w:rsid w:val="006D38E4"/>
    <w:rsid w:val="006E09BA"/>
    <w:rsid w:val="006E1031"/>
    <w:rsid w:val="006E2ACE"/>
    <w:rsid w:val="006E2C1A"/>
    <w:rsid w:val="006E3CAA"/>
    <w:rsid w:val="006F02BE"/>
    <w:rsid w:val="006F6355"/>
    <w:rsid w:val="006F6CFC"/>
    <w:rsid w:val="007014B2"/>
    <w:rsid w:val="00701F5C"/>
    <w:rsid w:val="00703E89"/>
    <w:rsid w:val="007062AB"/>
    <w:rsid w:val="00714490"/>
    <w:rsid w:val="00715242"/>
    <w:rsid w:val="00715F1F"/>
    <w:rsid w:val="0071618B"/>
    <w:rsid w:val="00717497"/>
    <w:rsid w:val="007221BC"/>
    <w:rsid w:val="00724EA3"/>
    <w:rsid w:val="00727151"/>
    <w:rsid w:val="00727B4E"/>
    <w:rsid w:val="007403D7"/>
    <w:rsid w:val="00741F60"/>
    <w:rsid w:val="00744F7B"/>
    <w:rsid w:val="00751D3A"/>
    <w:rsid w:val="00755764"/>
    <w:rsid w:val="00757434"/>
    <w:rsid w:val="00764E60"/>
    <w:rsid w:val="00765B8C"/>
    <w:rsid w:val="0076602A"/>
    <w:rsid w:val="0076737E"/>
    <w:rsid w:val="00772BEB"/>
    <w:rsid w:val="00776DE8"/>
    <w:rsid w:val="007777C5"/>
    <w:rsid w:val="0078283E"/>
    <w:rsid w:val="007849B0"/>
    <w:rsid w:val="00784EEF"/>
    <w:rsid w:val="00786C72"/>
    <w:rsid w:val="0078797E"/>
    <w:rsid w:val="00787D9D"/>
    <w:rsid w:val="007A0613"/>
    <w:rsid w:val="007A51A7"/>
    <w:rsid w:val="007A58BE"/>
    <w:rsid w:val="007B00B6"/>
    <w:rsid w:val="007B1FE6"/>
    <w:rsid w:val="007B5393"/>
    <w:rsid w:val="007B5DD5"/>
    <w:rsid w:val="007C0962"/>
    <w:rsid w:val="007C0A11"/>
    <w:rsid w:val="007C1681"/>
    <w:rsid w:val="007D34A4"/>
    <w:rsid w:val="007D377D"/>
    <w:rsid w:val="007E212D"/>
    <w:rsid w:val="007E578A"/>
    <w:rsid w:val="007F24E8"/>
    <w:rsid w:val="007F3962"/>
    <w:rsid w:val="008058B9"/>
    <w:rsid w:val="00813856"/>
    <w:rsid w:val="00814BDD"/>
    <w:rsid w:val="0082081D"/>
    <w:rsid w:val="00821CA4"/>
    <w:rsid w:val="00823416"/>
    <w:rsid w:val="008251AB"/>
    <w:rsid w:val="00831B50"/>
    <w:rsid w:val="00834EC0"/>
    <w:rsid w:val="0083719A"/>
    <w:rsid w:val="00837B23"/>
    <w:rsid w:val="0084000F"/>
    <w:rsid w:val="008427AF"/>
    <w:rsid w:val="008434E6"/>
    <w:rsid w:val="00850032"/>
    <w:rsid w:val="00850CA8"/>
    <w:rsid w:val="00852C83"/>
    <w:rsid w:val="0085578A"/>
    <w:rsid w:val="008568DE"/>
    <w:rsid w:val="00865C61"/>
    <w:rsid w:val="008665D7"/>
    <w:rsid w:val="00870B02"/>
    <w:rsid w:val="00872972"/>
    <w:rsid w:val="0087298B"/>
    <w:rsid w:val="008766C1"/>
    <w:rsid w:val="008834D6"/>
    <w:rsid w:val="008834EE"/>
    <w:rsid w:val="00890D01"/>
    <w:rsid w:val="00891CF5"/>
    <w:rsid w:val="008925DC"/>
    <w:rsid w:val="00892D76"/>
    <w:rsid w:val="00894631"/>
    <w:rsid w:val="00896533"/>
    <w:rsid w:val="008A661D"/>
    <w:rsid w:val="008A7BDE"/>
    <w:rsid w:val="008B151B"/>
    <w:rsid w:val="008B2BED"/>
    <w:rsid w:val="008B3B64"/>
    <w:rsid w:val="008B4A84"/>
    <w:rsid w:val="008B548B"/>
    <w:rsid w:val="008C0D99"/>
    <w:rsid w:val="008C2D8C"/>
    <w:rsid w:val="008C538A"/>
    <w:rsid w:val="008C56D8"/>
    <w:rsid w:val="008C5967"/>
    <w:rsid w:val="008C66F6"/>
    <w:rsid w:val="008D0458"/>
    <w:rsid w:val="008D254C"/>
    <w:rsid w:val="008D3E76"/>
    <w:rsid w:val="008D4E83"/>
    <w:rsid w:val="008E5900"/>
    <w:rsid w:val="008E5F52"/>
    <w:rsid w:val="008E660F"/>
    <w:rsid w:val="008F3BED"/>
    <w:rsid w:val="008F3FA1"/>
    <w:rsid w:val="008F4584"/>
    <w:rsid w:val="008F604C"/>
    <w:rsid w:val="009062B1"/>
    <w:rsid w:val="00906F1D"/>
    <w:rsid w:val="00907B59"/>
    <w:rsid w:val="00913411"/>
    <w:rsid w:val="009170F4"/>
    <w:rsid w:val="00920264"/>
    <w:rsid w:val="00921F33"/>
    <w:rsid w:val="00922472"/>
    <w:rsid w:val="00934AE8"/>
    <w:rsid w:val="00935AF4"/>
    <w:rsid w:val="00941888"/>
    <w:rsid w:val="00945D0F"/>
    <w:rsid w:val="00953A1E"/>
    <w:rsid w:val="009666A3"/>
    <w:rsid w:val="00967A53"/>
    <w:rsid w:val="00971476"/>
    <w:rsid w:val="0097152E"/>
    <w:rsid w:val="00975D68"/>
    <w:rsid w:val="00977885"/>
    <w:rsid w:val="009822F4"/>
    <w:rsid w:val="0098294A"/>
    <w:rsid w:val="0098518C"/>
    <w:rsid w:val="00985C1E"/>
    <w:rsid w:val="009922A5"/>
    <w:rsid w:val="00992BF6"/>
    <w:rsid w:val="00994718"/>
    <w:rsid w:val="0099741C"/>
    <w:rsid w:val="009A105C"/>
    <w:rsid w:val="009A399A"/>
    <w:rsid w:val="009A438C"/>
    <w:rsid w:val="009A589F"/>
    <w:rsid w:val="009A63F8"/>
    <w:rsid w:val="009B3350"/>
    <w:rsid w:val="009C09D6"/>
    <w:rsid w:val="009C14E9"/>
    <w:rsid w:val="009C48DF"/>
    <w:rsid w:val="009C7B53"/>
    <w:rsid w:val="009D2CDD"/>
    <w:rsid w:val="009D3B39"/>
    <w:rsid w:val="009D6C7D"/>
    <w:rsid w:val="009E06AE"/>
    <w:rsid w:val="009E2A26"/>
    <w:rsid w:val="009F05EF"/>
    <w:rsid w:val="009F2287"/>
    <w:rsid w:val="009F2C94"/>
    <w:rsid w:val="009F734F"/>
    <w:rsid w:val="00A02435"/>
    <w:rsid w:val="00A03B46"/>
    <w:rsid w:val="00A06594"/>
    <w:rsid w:val="00A07396"/>
    <w:rsid w:val="00A1361F"/>
    <w:rsid w:val="00A156A9"/>
    <w:rsid w:val="00A20C6F"/>
    <w:rsid w:val="00A2658D"/>
    <w:rsid w:val="00A4315B"/>
    <w:rsid w:val="00A4738E"/>
    <w:rsid w:val="00A529F5"/>
    <w:rsid w:val="00A53EE2"/>
    <w:rsid w:val="00A554D9"/>
    <w:rsid w:val="00A562AA"/>
    <w:rsid w:val="00A56577"/>
    <w:rsid w:val="00A5669C"/>
    <w:rsid w:val="00A56D99"/>
    <w:rsid w:val="00A617B8"/>
    <w:rsid w:val="00A71048"/>
    <w:rsid w:val="00A77BD8"/>
    <w:rsid w:val="00A835B2"/>
    <w:rsid w:val="00A965B8"/>
    <w:rsid w:val="00AA201A"/>
    <w:rsid w:val="00AA3961"/>
    <w:rsid w:val="00AA50C3"/>
    <w:rsid w:val="00AA5149"/>
    <w:rsid w:val="00AA7CA0"/>
    <w:rsid w:val="00AB0D44"/>
    <w:rsid w:val="00AB485D"/>
    <w:rsid w:val="00AB505C"/>
    <w:rsid w:val="00AC25AA"/>
    <w:rsid w:val="00AC2E35"/>
    <w:rsid w:val="00AC5E92"/>
    <w:rsid w:val="00AD1970"/>
    <w:rsid w:val="00AD2958"/>
    <w:rsid w:val="00AD3960"/>
    <w:rsid w:val="00AD69A1"/>
    <w:rsid w:val="00AD7604"/>
    <w:rsid w:val="00AE2B30"/>
    <w:rsid w:val="00AE59AB"/>
    <w:rsid w:val="00AF2CB3"/>
    <w:rsid w:val="00AF5FDC"/>
    <w:rsid w:val="00AF74CF"/>
    <w:rsid w:val="00B006FF"/>
    <w:rsid w:val="00B046FD"/>
    <w:rsid w:val="00B1427E"/>
    <w:rsid w:val="00B213FA"/>
    <w:rsid w:val="00B26FBA"/>
    <w:rsid w:val="00B27B14"/>
    <w:rsid w:val="00B307BA"/>
    <w:rsid w:val="00B32092"/>
    <w:rsid w:val="00B3315E"/>
    <w:rsid w:val="00B35C63"/>
    <w:rsid w:val="00B40F3E"/>
    <w:rsid w:val="00B43F7E"/>
    <w:rsid w:val="00B44DD1"/>
    <w:rsid w:val="00B5057B"/>
    <w:rsid w:val="00B56C78"/>
    <w:rsid w:val="00B56CD7"/>
    <w:rsid w:val="00B619DF"/>
    <w:rsid w:val="00B65603"/>
    <w:rsid w:val="00B67FF1"/>
    <w:rsid w:val="00B70768"/>
    <w:rsid w:val="00B7339B"/>
    <w:rsid w:val="00B76496"/>
    <w:rsid w:val="00B80BC2"/>
    <w:rsid w:val="00B8252E"/>
    <w:rsid w:val="00B85409"/>
    <w:rsid w:val="00B876E9"/>
    <w:rsid w:val="00B92490"/>
    <w:rsid w:val="00B93C7A"/>
    <w:rsid w:val="00B955AB"/>
    <w:rsid w:val="00B9680B"/>
    <w:rsid w:val="00BA11D2"/>
    <w:rsid w:val="00BB576E"/>
    <w:rsid w:val="00BB7740"/>
    <w:rsid w:val="00BB7D85"/>
    <w:rsid w:val="00BD593C"/>
    <w:rsid w:val="00BD5AED"/>
    <w:rsid w:val="00BE06A3"/>
    <w:rsid w:val="00BE1BE7"/>
    <w:rsid w:val="00BE1C74"/>
    <w:rsid w:val="00BE21E5"/>
    <w:rsid w:val="00BE34BE"/>
    <w:rsid w:val="00BF009D"/>
    <w:rsid w:val="00BF130C"/>
    <w:rsid w:val="00BF5353"/>
    <w:rsid w:val="00C00BDF"/>
    <w:rsid w:val="00C01D2E"/>
    <w:rsid w:val="00C039ED"/>
    <w:rsid w:val="00C0414E"/>
    <w:rsid w:val="00C0624D"/>
    <w:rsid w:val="00C07F48"/>
    <w:rsid w:val="00C178A1"/>
    <w:rsid w:val="00C2218A"/>
    <w:rsid w:val="00C25B41"/>
    <w:rsid w:val="00C275EF"/>
    <w:rsid w:val="00C36A19"/>
    <w:rsid w:val="00C36F0C"/>
    <w:rsid w:val="00C41AA0"/>
    <w:rsid w:val="00C432B0"/>
    <w:rsid w:val="00C53C43"/>
    <w:rsid w:val="00C643C3"/>
    <w:rsid w:val="00C662C8"/>
    <w:rsid w:val="00C728B0"/>
    <w:rsid w:val="00C73243"/>
    <w:rsid w:val="00C84F19"/>
    <w:rsid w:val="00C85CC0"/>
    <w:rsid w:val="00C86007"/>
    <w:rsid w:val="00C8682E"/>
    <w:rsid w:val="00C86C11"/>
    <w:rsid w:val="00C92AAB"/>
    <w:rsid w:val="00C95EF3"/>
    <w:rsid w:val="00C962E2"/>
    <w:rsid w:val="00CA61E7"/>
    <w:rsid w:val="00CA6F4A"/>
    <w:rsid w:val="00CB1C97"/>
    <w:rsid w:val="00CB5618"/>
    <w:rsid w:val="00CD4685"/>
    <w:rsid w:val="00CD54D7"/>
    <w:rsid w:val="00CD5E58"/>
    <w:rsid w:val="00CE5D16"/>
    <w:rsid w:val="00CF3300"/>
    <w:rsid w:val="00CF3FBF"/>
    <w:rsid w:val="00CF4930"/>
    <w:rsid w:val="00CF5BD3"/>
    <w:rsid w:val="00CF6CD3"/>
    <w:rsid w:val="00CF78BE"/>
    <w:rsid w:val="00D0303B"/>
    <w:rsid w:val="00D07071"/>
    <w:rsid w:val="00D10C2C"/>
    <w:rsid w:val="00D12729"/>
    <w:rsid w:val="00D12A49"/>
    <w:rsid w:val="00D14073"/>
    <w:rsid w:val="00D172EE"/>
    <w:rsid w:val="00D233F3"/>
    <w:rsid w:val="00D23898"/>
    <w:rsid w:val="00D24346"/>
    <w:rsid w:val="00D2515A"/>
    <w:rsid w:val="00D26A9D"/>
    <w:rsid w:val="00D26EE3"/>
    <w:rsid w:val="00D326EA"/>
    <w:rsid w:val="00D362DA"/>
    <w:rsid w:val="00D43AF1"/>
    <w:rsid w:val="00D45EEF"/>
    <w:rsid w:val="00D466CA"/>
    <w:rsid w:val="00D5244F"/>
    <w:rsid w:val="00D5566E"/>
    <w:rsid w:val="00D5744F"/>
    <w:rsid w:val="00D65BEC"/>
    <w:rsid w:val="00D65ECE"/>
    <w:rsid w:val="00D66381"/>
    <w:rsid w:val="00D6793F"/>
    <w:rsid w:val="00D704E8"/>
    <w:rsid w:val="00D70867"/>
    <w:rsid w:val="00D80857"/>
    <w:rsid w:val="00D912C3"/>
    <w:rsid w:val="00D95543"/>
    <w:rsid w:val="00D95A10"/>
    <w:rsid w:val="00D97609"/>
    <w:rsid w:val="00DA4AD0"/>
    <w:rsid w:val="00DB1121"/>
    <w:rsid w:val="00DC6E9A"/>
    <w:rsid w:val="00DD456B"/>
    <w:rsid w:val="00DD538F"/>
    <w:rsid w:val="00DE0E4B"/>
    <w:rsid w:val="00DE1C0A"/>
    <w:rsid w:val="00DE227B"/>
    <w:rsid w:val="00DE4126"/>
    <w:rsid w:val="00DE54D0"/>
    <w:rsid w:val="00DF262F"/>
    <w:rsid w:val="00DF70D3"/>
    <w:rsid w:val="00DF7F9E"/>
    <w:rsid w:val="00E005B0"/>
    <w:rsid w:val="00E00620"/>
    <w:rsid w:val="00E01BC7"/>
    <w:rsid w:val="00E209E1"/>
    <w:rsid w:val="00E21A4B"/>
    <w:rsid w:val="00E25A00"/>
    <w:rsid w:val="00E25A64"/>
    <w:rsid w:val="00E3018F"/>
    <w:rsid w:val="00E371A2"/>
    <w:rsid w:val="00E4137E"/>
    <w:rsid w:val="00E448DD"/>
    <w:rsid w:val="00E5018C"/>
    <w:rsid w:val="00E5242B"/>
    <w:rsid w:val="00E5536A"/>
    <w:rsid w:val="00E558B0"/>
    <w:rsid w:val="00E55B69"/>
    <w:rsid w:val="00E5651A"/>
    <w:rsid w:val="00E600D0"/>
    <w:rsid w:val="00E67813"/>
    <w:rsid w:val="00E7324F"/>
    <w:rsid w:val="00E73F7A"/>
    <w:rsid w:val="00E74130"/>
    <w:rsid w:val="00E744F6"/>
    <w:rsid w:val="00E7451F"/>
    <w:rsid w:val="00E754A3"/>
    <w:rsid w:val="00E82B82"/>
    <w:rsid w:val="00E84C31"/>
    <w:rsid w:val="00E860EB"/>
    <w:rsid w:val="00E9011D"/>
    <w:rsid w:val="00E91651"/>
    <w:rsid w:val="00EA174E"/>
    <w:rsid w:val="00EA2FC6"/>
    <w:rsid w:val="00EA379C"/>
    <w:rsid w:val="00EA42AE"/>
    <w:rsid w:val="00EA7A50"/>
    <w:rsid w:val="00EB05C9"/>
    <w:rsid w:val="00EB2C94"/>
    <w:rsid w:val="00EB593E"/>
    <w:rsid w:val="00EB6523"/>
    <w:rsid w:val="00ED3CD1"/>
    <w:rsid w:val="00ED3FA2"/>
    <w:rsid w:val="00ED6FAD"/>
    <w:rsid w:val="00EE327A"/>
    <w:rsid w:val="00EE32C4"/>
    <w:rsid w:val="00EE38FD"/>
    <w:rsid w:val="00EE63EA"/>
    <w:rsid w:val="00EE7735"/>
    <w:rsid w:val="00EE7F8F"/>
    <w:rsid w:val="00EF100E"/>
    <w:rsid w:val="00EF3228"/>
    <w:rsid w:val="00EF329B"/>
    <w:rsid w:val="00EF43B2"/>
    <w:rsid w:val="00F00908"/>
    <w:rsid w:val="00F01875"/>
    <w:rsid w:val="00F01CAC"/>
    <w:rsid w:val="00F022C4"/>
    <w:rsid w:val="00F06CE2"/>
    <w:rsid w:val="00F071DA"/>
    <w:rsid w:val="00F15735"/>
    <w:rsid w:val="00F261FE"/>
    <w:rsid w:val="00F4113B"/>
    <w:rsid w:val="00F4288E"/>
    <w:rsid w:val="00F436E5"/>
    <w:rsid w:val="00F43ABC"/>
    <w:rsid w:val="00F43F18"/>
    <w:rsid w:val="00F44196"/>
    <w:rsid w:val="00F46E27"/>
    <w:rsid w:val="00F51585"/>
    <w:rsid w:val="00F5719B"/>
    <w:rsid w:val="00F606FB"/>
    <w:rsid w:val="00F674F0"/>
    <w:rsid w:val="00F714B7"/>
    <w:rsid w:val="00F71C7E"/>
    <w:rsid w:val="00F829A3"/>
    <w:rsid w:val="00F83E97"/>
    <w:rsid w:val="00F86002"/>
    <w:rsid w:val="00F87D3C"/>
    <w:rsid w:val="00FA2F8A"/>
    <w:rsid w:val="00FA3504"/>
    <w:rsid w:val="00FB0289"/>
    <w:rsid w:val="00FB5529"/>
    <w:rsid w:val="00FB7E06"/>
    <w:rsid w:val="00FC0896"/>
    <w:rsid w:val="00FC2AF4"/>
    <w:rsid w:val="00FC68BD"/>
    <w:rsid w:val="00FD3EB4"/>
    <w:rsid w:val="00FD5268"/>
    <w:rsid w:val="00FD649F"/>
    <w:rsid w:val="00FE0689"/>
    <w:rsid w:val="00FE26BF"/>
    <w:rsid w:val="00FF022A"/>
    <w:rsid w:val="00FF3415"/>
    <w:rsid w:val="00FF4B5D"/>
    <w:rsid w:val="00FF6E7F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DDCE59"/>
  <w15:chartTrackingRefBased/>
  <w15:docId w15:val="{81789797-1F7D-45DA-B6F1-3A9ECEEBE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3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888"/>
  </w:style>
  <w:style w:type="paragraph" w:styleId="Heading1">
    <w:name w:val="heading 1"/>
    <w:basedOn w:val="Normal"/>
    <w:link w:val="Heading1Char"/>
    <w:uiPriority w:val="9"/>
    <w:qFormat/>
    <w:rsid w:val="00941888"/>
    <w:pPr>
      <w:spacing w:after="0"/>
      <w:contextualSpacing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888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941888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941888"/>
    <w:pPr>
      <w:tabs>
        <w:tab w:val="center" w:pos="4680"/>
        <w:tab w:val="right" w:pos="9360"/>
      </w:tabs>
      <w:spacing w:after="0" w:line="240" w:lineRule="auto"/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941888"/>
    <w:rPr>
      <w:sz w:val="22"/>
    </w:rPr>
  </w:style>
  <w:style w:type="table" w:styleId="TableGrid">
    <w:name w:val="Table Grid"/>
    <w:basedOn w:val="TableNormal"/>
    <w:uiPriority w:val="39"/>
    <w:rsid w:val="00941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94188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41888"/>
    <w:rPr>
      <w:rFonts w:eastAsiaTheme="majorEastAsia" w:cstheme="majorBidi"/>
      <w:b/>
      <w:sz w:val="24"/>
      <w:szCs w:val="32"/>
    </w:rPr>
  </w:style>
  <w:style w:type="paragraph" w:styleId="Title">
    <w:name w:val="Title"/>
    <w:basedOn w:val="Normal"/>
    <w:link w:val="TitleChar"/>
    <w:uiPriority w:val="1"/>
    <w:qFormat/>
    <w:rsid w:val="00941888"/>
    <w:pPr>
      <w:contextualSpacing/>
      <w:jc w:val="center"/>
    </w:pPr>
    <w:rPr>
      <w:rFonts w:asciiTheme="majorHAnsi" w:eastAsiaTheme="majorEastAsia" w:hAnsiTheme="majorHAnsi" w:cstheme="majorBidi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41888"/>
    <w:rPr>
      <w:rFonts w:asciiTheme="majorHAnsi" w:eastAsiaTheme="majorEastAsia" w:hAnsiTheme="majorHAnsi" w:cstheme="majorBidi"/>
      <w:kern w:val="28"/>
      <w:sz w:val="48"/>
      <w:szCs w:val="56"/>
    </w:rPr>
  </w:style>
  <w:style w:type="character" w:styleId="Strong">
    <w:name w:val="Strong"/>
    <w:basedOn w:val="DefaultParagraphFont"/>
    <w:uiPriority w:val="2"/>
    <w:qFormat/>
    <w:rsid w:val="00941888"/>
    <w:rPr>
      <w:b/>
      <w:bCs/>
    </w:rPr>
  </w:style>
  <w:style w:type="paragraph" w:customStyle="1" w:styleId="Normal-Italic">
    <w:name w:val="Normal - Italic"/>
    <w:basedOn w:val="Normal"/>
    <w:uiPriority w:val="4"/>
    <w:qFormat/>
    <w:rsid w:val="00941888"/>
    <w:pPr>
      <w:spacing w:after="1560"/>
      <w:contextualSpacing/>
    </w:pPr>
    <w:rPr>
      <w:i/>
    </w:rPr>
  </w:style>
  <w:style w:type="character" w:styleId="IntenseEmphasis">
    <w:name w:val="Intense Emphasis"/>
    <w:basedOn w:val="DefaultParagraphFont"/>
    <w:uiPriority w:val="3"/>
    <w:qFormat/>
    <w:rsid w:val="00941888"/>
    <w:rPr>
      <w:b/>
      <w:iCs/>
      <w:color w:val="auto"/>
      <w:sz w:val="28"/>
    </w:rPr>
  </w:style>
  <w:style w:type="character" w:styleId="PlaceholderText">
    <w:name w:val="Placeholder Text"/>
    <w:basedOn w:val="DefaultParagraphFont"/>
    <w:uiPriority w:val="99"/>
    <w:semiHidden/>
    <w:rsid w:val="00256B7E"/>
    <w:rPr>
      <w:color w:val="808080"/>
    </w:rPr>
  </w:style>
  <w:style w:type="paragraph" w:customStyle="1" w:styleId="Normal-SpaceAbove">
    <w:name w:val="Normal - Space Above"/>
    <w:basedOn w:val="Normal"/>
    <w:uiPriority w:val="5"/>
    <w:qFormat/>
    <w:rsid w:val="00941888"/>
    <w:pPr>
      <w:spacing w:before="360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41888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41888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ja\AppData\Roaming\Microsoft\Templates\Problem%20of%20the%20wee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Franklin Gothic Book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EF5650-58C8-42B7-A400-B55AC193EB8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9A445B3B-A78D-46B3-B3CB-D4D4F88AE2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13A9F2-E247-40CC-BCCC-BD4A9F61DA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Problem of the week</Template>
  <TotalTime>5991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</dc:creator>
  <cp:keywords/>
  <dc:description/>
  <cp:lastModifiedBy>K SANJAY PRABHU-170905528</cp:lastModifiedBy>
  <cp:revision>688</cp:revision>
  <cp:lastPrinted>2024-03-16T15:39:00Z</cp:lastPrinted>
  <dcterms:created xsi:type="dcterms:W3CDTF">2024-02-12T15:25:00Z</dcterms:created>
  <dcterms:modified xsi:type="dcterms:W3CDTF">2024-04-08T18:54:00Z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
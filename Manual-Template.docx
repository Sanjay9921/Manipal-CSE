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35836831" w:rsidR="00C95EF3" w:rsidRPr="00921F33" w:rsidRDefault="001A5681" w:rsidP="00256B7E">
      <w:pPr>
        <w:pStyle w:val="Title"/>
      </w:pPr>
      <w:r w:rsidRPr="00921F33">
        <w:t xml:space="preserve">Lab </w:t>
      </w:r>
      <w:r w:rsidR="00744B11">
        <w:t>1</w:t>
      </w:r>
      <w:r w:rsidR="007F1EFF">
        <w:t>1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7F1EFF">
        <w:t>Swings</w:t>
      </w:r>
    </w:p>
    <w:p w14:paraId="1FD75C75" w14:textId="22515D5F" w:rsidR="00846AD4" w:rsidRDefault="00665BD6" w:rsidP="004D6BA6">
      <w:pPr>
        <w:pStyle w:val="Normal-SpaceAbove"/>
        <w:numPr>
          <w:ilvl w:val="0"/>
          <w:numId w:val="1"/>
        </w:numPr>
      </w:pPr>
      <w:r>
        <w:t xml:space="preserve">Write a </w:t>
      </w:r>
      <w:r w:rsidR="00EF4691">
        <w:t>Swing Application program to display a message in a frame.</w:t>
      </w:r>
    </w:p>
    <w:p w14:paraId="0B68422A" w14:textId="0E64DAD5" w:rsidR="005F5BB2" w:rsidRDefault="00050190" w:rsidP="00C14DB8">
      <w:pPr>
        <w:pStyle w:val="Normal-SpaceAbove"/>
        <w:numPr>
          <w:ilvl w:val="0"/>
          <w:numId w:val="1"/>
        </w:numPr>
      </w:pPr>
      <w:r>
        <w:t xml:space="preserve">Write a program that handles events generated by </w:t>
      </w:r>
      <w:r w:rsidR="00FE2C4F">
        <w:t xml:space="preserve">Swing </w:t>
      </w:r>
      <w:r>
        <w:t>push buttons</w:t>
      </w:r>
      <w:r w:rsidR="00C14DB8">
        <w:t>.</w:t>
      </w:r>
    </w:p>
    <w:p w14:paraId="27281C60" w14:textId="37BAA616" w:rsidR="00A94EF4" w:rsidRDefault="00A94EF4" w:rsidP="00C14DB8">
      <w:pPr>
        <w:pStyle w:val="Normal-SpaceAbove"/>
        <w:numPr>
          <w:ilvl w:val="0"/>
          <w:numId w:val="1"/>
        </w:numPr>
      </w:pPr>
      <w:r>
        <w:t>Write a program that obtains two floating point numbers in two text fields from the user and displays the sum</w:t>
      </w:r>
      <w:r w:rsidR="00C1035D">
        <w:t xml:space="preserve">, </w:t>
      </w:r>
      <w:r>
        <w:t>product</w:t>
      </w:r>
      <w:r w:rsidR="00C1035D">
        <w:t xml:space="preserve">, </w:t>
      </w:r>
      <w:r>
        <w:t>difference</w:t>
      </w:r>
      <w:r w:rsidR="00C1035D">
        <w:t xml:space="preserve"> </w:t>
      </w:r>
      <w:r w:rsidR="00C1035D">
        <w:rPr>
          <w:b/>
          <w:bCs/>
        </w:rPr>
        <w:t xml:space="preserve">and </w:t>
      </w:r>
      <w:r>
        <w:t xml:space="preserve">quotient of these numbers clicking on </w:t>
      </w:r>
      <w:r w:rsidRPr="002F7D7F">
        <w:rPr>
          <w:b/>
          <w:bCs/>
          <w:u w:val="single"/>
        </w:rPr>
        <w:t>compute button</w:t>
      </w:r>
      <w:r>
        <w:t>.</w:t>
      </w:r>
    </w:p>
    <w:p w14:paraId="309DD7D1" w14:textId="61DD73BC" w:rsidR="00296B78" w:rsidRDefault="00296B78" w:rsidP="00C14DB8">
      <w:pPr>
        <w:pStyle w:val="Normal-SpaceAbove"/>
        <w:numPr>
          <w:ilvl w:val="0"/>
          <w:numId w:val="1"/>
        </w:numPr>
      </w:pPr>
      <w:r>
        <w:t>Write a Swing application program with the following instructions:</w:t>
      </w:r>
    </w:p>
    <w:p w14:paraId="752AFE1A" w14:textId="3909EC6C" w:rsidR="007C2475" w:rsidRDefault="007C2475" w:rsidP="00296B78">
      <w:pPr>
        <w:pStyle w:val="Normal-SpaceAbove"/>
        <w:numPr>
          <w:ilvl w:val="1"/>
          <w:numId w:val="1"/>
        </w:numPr>
      </w:pPr>
      <w:r>
        <w:t>Allows user to draw a rectangle by dragging mouse on</w:t>
      </w:r>
      <w:r w:rsidR="00DA3C4C">
        <w:t xml:space="preserve"> the</w:t>
      </w:r>
      <w:r w:rsidR="00B5615A">
        <w:t xml:space="preserve"> app</w:t>
      </w:r>
      <w:r w:rsidR="00DA3C4C">
        <w:t xml:space="preserve"> window</w:t>
      </w:r>
    </w:p>
    <w:p w14:paraId="16F66FA5" w14:textId="7ABFF18A" w:rsidR="00B5615A" w:rsidRDefault="00322152" w:rsidP="00296B78">
      <w:pPr>
        <w:pStyle w:val="Normal-SpaceAbove"/>
        <w:numPr>
          <w:ilvl w:val="1"/>
          <w:numId w:val="1"/>
        </w:numPr>
      </w:pPr>
      <w:r>
        <w:t>Upper-left coordinate should be the location where the user presses the mouse button</w:t>
      </w:r>
    </w:p>
    <w:p w14:paraId="5821E2B7" w14:textId="5223737D" w:rsidR="00322152" w:rsidRDefault="00322152" w:rsidP="00296B78">
      <w:pPr>
        <w:pStyle w:val="Normal-SpaceAbove"/>
        <w:numPr>
          <w:ilvl w:val="1"/>
          <w:numId w:val="1"/>
        </w:numPr>
      </w:pPr>
      <w:r>
        <w:t>Lower-right coordinate should be the location where the the user releases the mouse button</w:t>
      </w:r>
    </w:p>
    <w:p w14:paraId="180D4E39" w14:textId="41F7CC1B" w:rsidR="00EE68B7" w:rsidRDefault="00EE68B7" w:rsidP="00296B78">
      <w:pPr>
        <w:pStyle w:val="Normal-SpaceAbove"/>
        <w:numPr>
          <w:ilvl w:val="1"/>
          <w:numId w:val="1"/>
        </w:numPr>
      </w:pPr>
      <w:r>
        <w:t>Modify the same program to draw a shape with the mouse</w:t>
      </w:r>
      <w:r w:rsidR="008C0B87">
        <w:t>. Shapes could be Oval, Arc, Line, Rectangle with rounded corners and predefined polygon.</w:t>
      </w:r>
    </w:p>
    <w:p w14:paraId="6AB50679" w14:textId="1492531F" w:rsidR="00422701" w:rsidRDefault="00422701" w:rsidP="00296B78">
      <w:pPr>
        <w:pStyle w:val="Normal-SpaceAbove"/>
        <w:numPr>
          <w:ilvl w:val="1"/>
          <w:numId w:val="1"/>
        </w:numPr>
      </w:pPr>
      <w:r>
        <w:t>Display mouse coordinates in the status bar</w:t>
      </w:r>
    </w:p>
    <w:p w14:paraId="3F4863C8" w14:textId="65B14330" w:rsidR="00862A42" w:rsidRDefault="00FE6E49" w:rsidP="00862A42">
      <w:pPr>
        <w:pStyle w:val="Normal-SpaceAbove"/>
        <w:numPr>
          <w:ilvl w:val="0"/>
          <w:numId w:val="1"/>
        </w:numPr>
      </w:pPr>
      <w:r>
        <w:t xml:space="preserve">Scrolling Banner: </w:t>
      </w:r>
      <w:r w:rsidR="00AB6581">
        <w:t>w</w:t>
      </w:r>
      <w:r w:rsidR="00862A42">
        <w:t>rite a Swing application program that creates a thread which will scroll the message from right to left across the window.</w:t>
      </w:r>
    </w:p>
    <w:p w14:paraId="639188A9" w14:textId="6C8A66C9" w:rsidR="00C3714A" w:rsidRDefault="00C3714A" w:rsidP="00862A42">
      <w:pPr>
        <w:pStyle w:val="Normal-SpaceAbove"/>
        <w:numPr>
          <w:ilvl w:val="0"/>
          <w:numId w:val="1"/>
        </w:numPr>
      </w:pPr>
      <w:r>
        <w:t>Write a Swing application program that displays a circle of random size and calculates and displays the area, radius, diameter and circumference.</w:t>
      </w:r>
    </w:p>
    <w:sectPr w:rsidR="00C3714A" w:rsidSect="000263AF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9A36" w14:textId="77777777" w:rsidR="000263AF" w:rsidRDefault="000263AF" w:rsidP="00387E78">
      <w:pPr>
        <w:spacing w:after="0" w:line="240" w:lineRule="auto"/>
      </w:pPr>
      <w:r>
        <w:separator/>
      </w:r>
    </w:p>
  </w:endnote>
  <w:endnote w:type="continuationSeparator" w:id="0">
    <w:p w14:paraId="7E804D9C" w14:textId="77777777" w:rsidR="000263AF" w:rsidRDefault="000263AF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DF115" w14:textId="77777777" w:rsidR="000263AF" w:rsidRDefault="000263AF" w:rsidP="00387E78">
      <w:pPr>
        <w:spacing w:after="0" w:line="240" w:lineRule="auto"/>
      </w:pPr>
      <w:r>
        <w:separator/>
      </w:r>
    </w:p>
  </w:footnote>
  <w:footnote w:type="continuationSeparator" w:id="0">
    <w:p w14:paraId="4FA0323F" w14:textId="77777777" w:rsidR="000263AF" w:rsidRDefault="000263AF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33C41683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D12A49">
      <w:t>Object Oriented Programming with JAVA</w:t>
    </w:r>
    <w:r w:rsidR="000D7E5F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263AF"/>
    <w:rsid w:val="00033E48"/>
    <w:rsid w:val="00045AC3"/>
    <w:rsid w:val="00047BBF"/>
    <w:rsid w:val="00050190"/>
    <w:rsid w:val="00052495"/>
    <w:rsid w:val="00053E90"/>
    <w:rsid w:val="000632EB"/>
    <w:rsid w:val="000713E2"/>
    <w:rsid w:val="00074CC4"/>
    <w:rsid w:val="00076CAA"/>
    <w:rsid w:val="00082CF1"/>
    <w:rsid w:val="00084BA9"/>
    <w:rsid w:val="00087174"/>
    <w:rsid w:val="00090B77"/>
    <w:rsid w:val="000A0E81"/>
    <w:rsid w:val="000A299E"/>
    <w:rsid w:val="000A3A29"/>
    <w:rsid w:val="000A4065"/>
    <w:rsid w:val="000B7000"/>
    <w:rsid w:val="000C300C"/>
    <w:rsid w:val="000C4C65"/>
    <w:rsid w:val="000D2D5A"/>
    <w:rsid w:val="000D7E5F"/>
    <w:rsid w:val="000E21E3"/>
    <w:rsid w:val="000F3839"/>
    <w:rsid w:val="0010010D"/>
    <w:rsid w:val="001035C6"/>
    <w:rsid w:val="001051C4"/>
    <w:rsid w:val="00105396"/>
    <w:rsid w:val="00113BBE"/>
    <w:rsid w:val="001153B3"/>
    <w:rsid w:val="00127679"/>
    <w:rsid w:val="00136EFA"/>
    <w:rsid w:val="001438CB"/>
    <w:rsid w:val="001443D6"/>
    <w:rsid w:val="0014642F"/>
    <w:rsid w:val="001507C7"/>
    <w:rsid w:val="00151449"/>
    <w:rsid w:val="001516C8"/>
    <w:rsid w:val="00151CCD"/>
    <w:rsid w:val="0016557B"/>
    <w:rsid w:val="00175354"/>
    <w:rsid w:val="00175A56"/>
    <w:rsid w:val="001800E1"/>
    <w:rsid w:val="00184C39"/>
    <w:rsid w:val="001870C8"/>
    <w:rsid w:val="00194B68"/>
    <w:rsid w:val="001A1203"/>
    <w:rsid w:val="001A49E9"/>
    <w:rsid w:val="001A5677"/>
    <w:rsid w:val="001A5681"/>
    <w:rsid w:val="001B10EA"/>
    <w:rsid w:val="001B1852"/>
    <w:rsid w:val="001C02BF"/>
    <w:rsid w:val="001C05C7"/>
    <w:rsid w:val="001C3DDD"/>
    <w:rsid w:val="001D22B8"/>
    <w:rsid w:val="001D77FC"/>
    <w:rsid w:val="001E1CD1"/>
    <w:rsid w:val="001E6847"/>
    <w:rsid w:val="001F1292"/>
    <w:rsid w:val="002021FA"/>
    <w:rsid w:val="00203600"/>
    <w:rsid w:val="002077A7"/>
    <w:rsid w:val="002129C6"/>
    <w:rsid w:val="00216740"/>
    <w:rsid w:val="0022729D"/>
    <w:rsid w:val="002303FA"/>
    <w:rsid w:val="0023502C"/>
    <w:rsid w:val="00250076"/>
    <w:rsid w:val="002569C6"/>
    <w:rsid w:val="00256B7E"/>
    <w:rsid w:val="0026068B"/>
    <w:rsid w:val="0026702D"/>
    <w:rsid w:val="00270053"/>
    <w:rsid w:val="0028110C"/>
    <w:rsid w:val="002818A1"/>
    <w:rsid w:val="00284C00"/>
    <w:rsid w:val="002870B9"/>
    <w:rsid w:val="00287246"/>
    <w:rsid w:val="0029381E"/>
    <w:rsid w:val="00295483"/>
    <w:rsid w:val="00296B78"/>
    <w:rsid w:val="002A197D"/>
    <w:rsid w:val="002A1D7A"/>
    <w:rsid w:val="002B456F"/>
    <w:rsid w:val="002C0629"/>
    <w:rsid w:val="002D1BFA"/>
    <w:rsid w:val="002E26A6"/>
    <w:rsid w:val="002F0E4D"/>
    <w:rsid w:val="002F7D7F"/>
    <w:rsid w:val="00302FF2"/>
    <w:rsid w:val="00305EEC"/>
    <w:rsid w:val="00307DFC"/>
    <w:rsid w:val="00310C7A"/>
    <w:rsid w:val="00316D55"/>
    <w:rsid w:val="00317BF6"/>
    <w:rsid w:val="00322152"/>
    <w:rsid w:val="00325C6F"/>
    <w:rsid w:val="0033028A"/>
    <w:rsid w:val="003316F7"/>
    <w:rsid w:val="00335705"/>
    <w:rsid w:val="00342D35"/>
    <w:rsid w:val="003479DD"/>
    <w:rsid w:val="00356DCC"/>
    <w:rsid w:val="00362B5D"/>
    <w:rsid w:val="003872C1"/>
    <w:rsid w:val="00387E78"/>
    <w:rsid w:val="003A046C"/>
    <w:rsid w:val="003A4A46"/>
    <w:rsid w:val="003B1036"/>
    <w:rsid w:val="003C0950"/>
    <w:rsid w:val="003C313F"/>
    <w:rsid w:val="003C494B"/>
    <w:rsid w:val="003C5414"/>
    <w:rsid w:val="003D0156"/>
    <w:rsid w:val="003E0D83"/>
    <w:rsid w:val="003E282F"/>
    <w:rsid w:val="003E3C68"/>
    <w:rsid w:val="003E58BD"/>
    <w:rsid w:val="003E63A2"/>
    <w:rsid w:val="003F5EB8"/>
    <w:rsid w:val="00402486"/>
    <w:rsid w:val="004044FF"/>
    <w:rsid w:val="00422701"/>
    <w:rsid w:val="0042388B"/>
    <w:rsid w:val="00424486"/>
    <w:rsid w:val="004250FD"/>
    <w:rsid w:val="00425779"/>
    <w:rsid w:val="00434DD6"/>
    <w:rsid w:val="0044054C"/>
    <w:rsid w:val="00442668"/>
    <w:rsid w:val="0045042C"/>
    <w:rsid w:val="004550A9"/>
    <w:rsid w:val="004570D7"/>
    <w:rsid w:val="0046226B"/>
    <w:rsid w:val="00464EEB"/>
    <w:rsid w:val="0046736E"/>
    <w:rsid w:val="00474E2C"/>
    <w:rsid w:val="00475005"/>
    <w:rsid w:val="00480501"/>
    <w:rsid w:val="0048642B"/>
    <w:rsid w:val="00486BC7"/>
    <w:rsid w:val="004965AA"/>
    <w:rsid w:val="00496ADA"/>
    <w:rsid w:val="004A0D72"/>
    <w:rsid w:val="004A1C45"/>
    <w:rsid w:val="004A358E"/>
    <w:rsid w:val="004A72DC"/>
    <w:rsid w:val="004B1E35"/>
    <w:rsid w:val="004C2E86"/>
    <w:rsid w:val="004C321B"/>
    <w:rsid w:val="004C7169"/>
    <w:rsid w:val="004C7BDE"/>
    <w:rsid w:val="004D1B53"/>
    <w:rsid w:val="004D2985"/>
    <w:rsid w:val="004D3BCB"/>
    <w:rsid w:val="004D5267"/>
    <w:rsid w:val="004D6BA6"/>
    <w:rsid w:val="004D7445"/>
    <w:rsid w:val="004E3CCB"/>
    <w:rsid w:val="004F0C5D"/>
    <w:rsid w:val="004F4849"/>
    <w:rsid w:val="004F73C3"/>
    <w:rsid w:val="00501592"/>
    <w:rsid w:val="00506B57"/>
    <w:rsid w:val="005127C8"/>
    <w:rsid w:val="00512F66"/>
    <w:rsid w:val="005132EB"/>
    <w:rsid w:val="00514D0C"/>
    <w:rsid w:val="005234D5"/>
    <w:rsid w:val="00527AEF"/>
    <w:rsid w:val="00536BB3"/>
    <w:rsid w:val="00541B23"/>
    <w:rsid w:val="00546A56"/>
    <w:rsid w:val="00550B5A"/>
    <w:rsid w:val="00562347"/>
    <w:rsid w:val="00573BC6"/>
    <w:rsid w:val="00582B84"/>
    <w:rsid w:val="00584089"/>
    <w:rsid w:val="00591DE7"/>
    <w:rsid w:val="00593908"/>
    <w:rsid w:val="00595EC8"/>
    <w:rsid w:val="00597DDF"/>
    <w:rsid w:val="005A67A1"/>
    <w:rsid w:val="005B194C"/>
    <w:rsid w:val="005B1BF8"/>
    <w:rsid w:val="005C53A5"/>
    <w:rsid w:val="005D1086"/>
    <w:rsid w:val="005D4476"/>
    <w:rsid w:val="005D47DD"/>
    <w:rsid w:val="005F43F9"/>
    <w:rsid w:val="005F5BB2"/>
    <w:rsid w:val="00604DE5"/>
    <w:rsid w:val="006101A9"/>
    <w:rsid w:val="00610ECD"/>
    <w:rsid w:val="006130AA"/>
    <w:rsid w:val="006139CB"/>
    <w:rsid w:val="00613BB3"/>
    <w:rsid w:val="00615AB9"/>
    <w:rsid w:val="00635DFA"/>
    <w:rsid w:val="00646F18"/>
    <w:rsid w:val="00646FD6"/>
    <w:rsid w:val="00655B93"/>
    <w:rsid w:val="00661F4C"/>
    <w:rsid w:val="00665BD6"/>
    <w:rsid w:val="00680E87"/>
    <w:rsid w:val="006828E8"/>
    <w:rsid w:val="0068548B"/>
    <w:rsid w:val="00690294"/>
    <w:rsid w:val="00691900"/>
    <w:rsid w:val="006964F7"/>
    <w:rsid w:val="00697573"/>
    <w:rsid w:val="00697E27"/>
    <w:rsid w:val="006A17D0"/>
    <w:rsid w:val="006A25D0"/>
    <w:rsid w:val="006B2B8B"/>
    <w:rsid w:val="006B46A7"/>
    <w:rsid w:val="006C3B77"/>
    <w:rsid w:val="006C4C7C"/>
    <w:rsid w:val="006E1031"/>
    <w:rsid w:val="006E2ACE"/>
    <w:rsid w:val="006E2C1A"/>
    <w:rsid w:val="006E3CAA"/>
    <w:rsid w:val="006F55DD"/>
    <w:rsid w:val="006F6355"/>
    <w:rsid w:val="006F6CFC"/>
    <w:rsid w:val="007014B2"/>
    <w:rsid w:val="00715242"/>
    <w:rsid w:val="00715F1F"/>
    <w:rsid w:val="00717497"/>
    <w:rsid w:val="007221BC"/>
    <w:rsid w:val="00727B4E"/>
    <w:rsid w:val="00731F38"/>
    <w:rsid w:val="007403D7"/>
    <w:rsid w:val="00744B11"/>
    <w:rsid w:val="00744F7B"/>
    <w:rsid w:val="00751D3A"/>
    <w:rsid w:val="00757434"/>
    <w:rsid w:val="00764E60"/>
    <w:rsid w:val="0076602A"/>
    <w:rsid w:val="0076737E"/>
    <w:rsid w:val="00772BEB"/>
    <w:rsid w:val="007777C5"/>
    <w:rsid w:val="0078283E"/>
    <w:rsid w:val="00784EEF"/>
    <w:rsid w:val="00786C72"/>
    <w:rsid w:val="0078797E"/>
    <w:rsid w:val="007A0613"/>
    <w:rsid w:val="007A51A7"/>
    <w:rsid w:val="007A58BE"/>
    <w:rsid w:val="007B00B6"/>
    <w:rsid w:val="007B5393"/>
    <w:rsid w:val="007B5DD5"/>
    <w:rsid w:val="007C0A11"/>
    <w:rsid w:val="007C1681"/>
    <w:rsid w:val="007C2475"/>
    <w:rsid w:val="007D34A4"/>
    <w:rsid w:val="007D377D"/>
    <w:rsid w:val="007F1EFF"/>
    <w:rsid w:val="007F24E8"/>
    <w:rsid w:val="00813856"/>
    <w:rsid w:val="00814BDD"/>
    <w:rsid w:val="0082081D"/>
    <w:rsid w:val="00821CA4"/>
    <w:rsid w:val="00823416"/>
    <w:rsid w:val="008251AB"/>
    <w:rsid w:val="00831B50"/>
    <w:rsid w:val="0083719A"/>
    <w:rsid w:val="00837B23"/>
    <w:rsid w:val="0084000F"/>
    <w:rsid w:val="008427AF"/>
    <w:rsid w:val="008434E6"/>
    <w:rsid w:val="00846AD4"/>
    <w:rsid w:val="00852C83"/>
    <w:rsid w:val="008541AD"/>
    <w:rsid w:val="0085578A"/>
    <w:rsid w:val="008568DE"/>
    <w:rsid w:val="00862A42"/>
    <w:rsid w:val="00865C61"/>
    <w:rsid w:val="00870B02"/>
    <w:rsid w:val="0087298B"/>
    <w:rsid w:val="008834D6"/>
    <w:rsid w:val="008834EE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B87"/>
    <w:rsid w:val="008C0D99"/>
    <w:rsid w:val="008C2D8C"/>
    <w:rsid w:val="008C538A"/>
    <w:rsid w:val="008C56D8"/>
    <w:rsid w:val="008C66F6"/>
    <w:rsid w:val="008D254C"/>
    <w:rsid w:val="008E5900"/>
    <w:rsid w:val="008F3BED"/>
    <w:rsid w:val="008F3FA1"/>
    <w:rsid w:val="008F4584"/>
    <w:rsid w:val="009062B1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4C2C"/>
    <w:rsid w:val="00967A53"/>
    <w:rsid w:val="00971476"/>
    <w:rsid w:val="0097152E"/>
    <w:rsid w:val="00977885"/>
    <w:rsid w:val="0098518C"/>
    <w:rsid w:val="009922A5"/>
    <w:rsid w:val="00992BF6"/>
    <w:rsid w:val="00994718"/>
    <w:rsid w:val="0099741C"/>
    <w:rsid w:val="009A438C"/>
    <w:rsid w:val="009B3350"/>
    <w:rsid w:val="009C09D6"/>
    <w:rsid w:val="009C4795"/>
    <w:rsid w:val="009D2CDD"/>
    <w:rsid w:val="009D3B39"/>
    <w:rsid w:val="009E06AE"/>
    <w:rsid w:val="009E2A26"/>
    <w:rsid w:val="009F05EF"/>
    <w:rsid w:val="009F2287"/>
    <w:rsid w:val="009F3E5C"/>
    <w:rsid w:val="009F734F"/>
    <w:rsid w:val="00A03B46"/>
    <w:rsid w:val="00A06594"/>
    <w:rsid w:val="00A07396"/>
    <w:rsid w:val="00A156A9"/>
    <w:rsid w:val="00A20C6F"/>
    <w:rsid w:val="00A4315B"/>
    <w:rsid w:val="00A4738E"/>
    <w:rsid w:val="00A529F5"/>
    <w:rsid w:val="00A554D9"/>
    <w:rsid w:val="00A562AA"/>
    <w:rsid w:val="00A56577"/>
    <w:rsid w:val="00A5669C"/>
    <w:rsid w:val="00A56D99"/>
    <w:rsid w:val="00A617B8"/>
    <w:rsid w:val="00A835B2"/>
    <w:rsid w:val="00A94EF4"/>
    <w:rsid w:val="00AA201A"/>
    <w:rsid w:val="00AA7CA0"/>
    <w:rsid w:val="00AB6581"/>
    <w:rsid w:val="00AC25AA"/>
    <w:rsid w:val="00AC2E35"/>
    <w:rsid w:val="00AD2958"/>
    <w:rsid w:val="00AD3960"/>
    <w:rsid w:val="00AD7604"/>
    <w:rsid w:val="00AE2B30"/>
    <w:rsid w:val="00AF2CB3"/>
    <w:rsid w:val="00AF74CF"/>
    <w:rsid w:val="00B006FF"/>
    <w:rsid w:val="00B1427E"/>
    <w:rsid w:val="00B213FA"/>
    <w:rsid w:val="00B27B14"/>
    <w:rsid w:val="00B307BA"/>
    <w:rsid w:val="00B32092"/>
    <w:rsid w:val="00B35C63"/>
    <w:rsid w:val="00B43F7E"/>
    <w:rsid w:val="00B44DD1"/>
    <w:rsid w:val="00B5057B"/>
    <w:rsid w:val="00B5615A"/>
    <w:rsid w:val="00B56C78"/>
    <w:rsid w:val="00B70768"/>
    <w:rsid w:val="00B76496"/>
    <w:rsid w:val="00B80BC2"/>
    <w:rsid w:val="00B820A0"/>
    <w:rsid w:val="00B8252E"/>
    <w:rsid w:val="00B85409"/>
    <w:rsid w:val="00B955AB"/>
    <w:rsid w:val="00BA11D2"/>
    <w:rsid w:val="00BB576E"/>
    <w:rsid w:val="00BB7D85"/>
    <w:rsid w:val="00BD593C"/>
    <w:rsid w:val="00BD5AED"/>
    <w:rsid w:val="00BE1BE7"/>
    <w:rsid w:val="00BE1C74"/>
    <w:rsid w:val="00BE21E5"/>
    <w:rsid w:val="00BF009D"/>
    <w:rsid w:val="00BF130C"/>
    <w:rsid w:val="00C00BDF"/>
    <w:rsid w:val="00C01D2E"/>
    <w:rsid w:val="00C039ED"/>
    <w:rsid w:val="00C0624D"/>
    <w:rsid w:val="00C1035D"/>
    <w:rsid w:val="00C14DB8"/>
    <w:rsid w:val="00C2218A"/>
    <w:rsid w:val="00C25B41"/>
    <w:rsid w:val="00C275EF"/>
    <w:rsid w:val="00C36F0C"/>
    <w:rsid w:val="00C3714A"/>
    <w:rsid w:val="00C432B0"/>
    <w:rsid w:val="00C53C4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D4685"/>
    <w:rsid w:val="00CD54D7"/>
    <w:rsid w:val="00CE2D0A"/>
    <w:rsid w:val="00CE5D16"/>
    <w:rsid w:val="00CF3FBF"/>
    <w:rsid w:val="00CF4930"/>
    <w:rsid w:val="00CF5BD3"/>
    <w:rsid w:val="00CF6CD3"/>
    <w:rsid w:val="00CF78BE"/>
    <w:rsid w:val="00D0303B"/>
    <w:rsid w:val="00D07071"/>
    <w:rsid w:val="00D12729"/>
    <w:rsid w:val="00D12A49"/>
    <w:rsid w:val="00D14073"/>
    <w:rsid w:val="00D233F3"/>
    <w:rsid w:val="00D24346"/>
    <w:rsid w:val="00D26A9D"/>
    <w:rsid w:val="00D27D09"/>
    <w:rsid w:val="00D326EA"/>
    <w:rsid w:val="00D43AF1"/>
    <w:rsid w:val="00D466CA"/>
    <w:rsid w:val="00D5244F"/>
    <w:rsid w:val="00D5744F"/>
    <w:rsid w:val="00D65BEC"/>
    <w:rsid w:val="00D6793F"/>
    <w:rsid w:val="00D704E8"/>
    <w:rsid w:val="00D70867"/>
    <w:rsid w:val="00D80857"/>
    <w:rsid w:val="00D912C3"/>
    <w:rsid w:val="00D95A10"/>
    <w:rsid w:val="00D97609"/>
    <w:rsid w:val="00DA13B1"/>
    <w:rsid w:val="00DA3C4C"/>
    <w:rsid w:val="00DB1121"/>
    <w:rsid w:val="00DB2B61"/>
    <w:rsid w:val="00DC6E9A"/>
    <w:rsid w:val="00DD456B"/>
    <w:rsid w:val="00DD538F"/>
    <w:rsid w:val="00DE0E4B"/>
    <w:rsid w:val="00DE1C0A"/>
    <w:rsid w:val="00DE4126"/>
    <w:rsid w:val="00E005B0"/>
    <w:rsid w:val="00E01BC7"/>
    <w:rsid w:val="00E21A4B"/>
    <w:rsid w:val="00E2290E"/>
    <w:rsid w:val="00E25A00"/>
    <w:rsid w:val="00E3018F"/>
    <w:rsid w:val="00E3101E"/>
    <w:rsid w:val="00E3360D"/>
    <w:rsid w:val="00E371A2"/>
    <w:rsid w:val="00E4137E"/>
    <w:rsid w:val="00E448DD"/>
    <w:rsid w:val="00E5018C"/>
    <w:rsid w:val="00E600D0"/>
    <w:rsid w:val="00E67813"/>
    <w:rsid w:val="00E7324F"/>
    <w:rsid w:val="00E73F7A"/>
    <w:rsid w:val="00E7451F"/>
    <w:rsid w:val="00E754A3"/>
    <w:rsid w:val="00E84C31"/>
    <w:rsid w:val="00E9011D"/>
    <w:rsid w:val="00E91651"/>
    <w:rsid w:val="00E93DE9"/>
    <w:rsid w:val="00EA174E"/>
    <w:rsid w:val="00EA7A50"/>
    <w:rsid w:val="00EB05C9"/>
    <w:rsid w:val="00EB2C94"/>
    <w:rsid w:val="00EB593E"/>
    <w:rsid w:val="00EB6523"/>
    <w:rsid w:val="00ED3CD1"/>
    <w:rsid w:val="00ED6FAD"/>
    <w:rsid w:val="00EE32C4"/>
    <w:rsid w:val="00EE63EA"/>
    <w:rsid w:val="00EE68B7"/>
    <w:rsid w:val="00EE7735"/>
    <w:rsid w:val="00EE7F8F"/>
    <w:rsid w:val="00EF100E"/>
    <w:rsid w:val="00EF3228"/>
    <w:rsid w:val="00EF329B"/>
    <w:rsid w:val="00EF43B2"/>
    <w:rsid w:val="00EF4691"/>
    <w:rsid w:val="00F01CAC"/>
    <w:rsid w:val="00F022C4"/>
    <w:rsid w:val="00F06CE2"/>
    <w:rsid w:val="00F071DA"/>
    <w:rsid w:val="00F15735"/>
    <w:rsid w:val="00F4288E"/>
    <w:rsid w:val="00F43ABC"/>
    <w:rsid w:val="00F44196"/>
    <w:rsid w:val="00F46E27"/>
    <w:rsid w:val="00F5719B"/>
    <w:rsid w:val="00F6705C"/>
    <w:rsid w:val="00F674F0"/>
    <w:rsid w:val="00F714B7"/>
    <w:rsid w:val="00F71C7E"/>
    <w:rsid w:val="00F829A3"/>
    <w:rsid w:val="00F83E97"/>
    <w:rsid w:val="00F86002"/>
    <w:rsid w:val="00F87D3C"/>
    <w:rsid w:val="00F925D9"/>
    <w:rsid w:val="00FA3504"/>
    <w:rsid w:val="00FB7E06"/>
    <w:rsid w:val="00FC68BD"/>
    <w:rsid w:val="00FD5268"/>
    <w:rsid w:val="00FE26BF"/>
    <w:rsid w:val="00FE2C4F"/>
    <w:rsid w:val="00FE6E49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5093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Sanjay Prabhu</cp:lastModifiedBy>
  <cp:revision>495</cp:revision>
  <cp:lastPrinted>2024-02-22T06:27:00Z</cp:lastPrinted>
  <dcterms:created xsi:type="dcterms:W3CDTF">2024-02-12T15:25:00Z</dcterms:created>
  <dcterms:modified xsi:type="dcterms:W3CDTF">2024-03-07T16:55:00Z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